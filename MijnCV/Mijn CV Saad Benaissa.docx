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101D" w14:textId="67AB6A70" w:rsidR="00816216" w:rsidRPr="00507B07" w:rsidRDefault="009B161E" w:rsidP="00557FCC">
      <w:pPr>
        <w:pStyle w:val="Titel"/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CV </w:t>
      </w:r>
      <w:r w:rsidR="001B0ED4" w:rsidRPr="00507B07">
        <w:rPr>
          <w:sz w:val="48"/>
          <w:szCs w:val="48"/>
        </w:rPr>
        <w:t>Saad Benaissa</w:t>
      </w:r>
    </w:p>
    <w:p w14:paraId="3CE5CA79" w14:textId="28585A58" w:rsidR="00235F9B" w:rsidRDefault="008B1C21" w:rsidP="00557FCC">
      <w:pPr>
        <w:spacing w:after="0"/>
        <w:rPr>
          <w:lang w:bidi="nl-NL"/>
        </w:rPr>
      </w:pPr>
      <w:r>
        <w:t>Adres:</w:t>
      </w:r>
      <w:r w:rsidR="001B5925">
        <w:t xml:space="preserve"> </w:t>
      </w:r>
      <w:r w:rsidR="005322CF">
        <w:t>Rooseveltlaan 639</w:t>
      </w:r>
      <w:r w:rsidR="001B0ED4">
        <w:t xml:space="preserve">, </w:t>
      </w:r>
      <w:r w:rsidR="005322CF">
        <w:t>Utrecht</w:t>
      </w:r>
      <w:r w:rsidR="001B0ED4">
        <w:t xml:space="preserve">, </w:t>
      </w:r>
      <w:r w:rsidR="005322CF">
        <w:t>3526BB</w:t>
      </w:r>
      <w:r w:rsidR="00141A4C">
        <w:rPr>
          <w:lang w:bidi="nl-NL"/>
        </w:rPr>
        <w:t> </w:t>
      </w:r>
    </w:p>
    <w:p w14:paraId="6E3A3F17" w14:textId="5BCE0824" w:rsidR="00235F9B" w:rsidRDefault="008B1C21" w:rsidP="00557FCC">
      <w:pPr>
        <w:spacing w:after="0"/>
        <w:rPr>
          <w:lang w:bidi="nl-NL"/>
        </w:rPr>
      </w:pPr>
      <w:r>
        <w:t>Telefoon:</w:t>
      </w:r>
      <w:r w:rsidR="003C1A53">
        <w:t xml:space="preserve"> </w:t>
      </w:r>
      <w:r w:rsidR="001B0ED4">
        <w:t>0687839541</w:t>
      </w:r>
      <w:r w:rsidR="00141A4C">
        <w:rPr>
          <w:lang w:bidi="nl-NL"/>
        </w:rPr>
        <w:t> </w:t>
      </w:r>
    </w:p>
    <w:p w14:paraId="0A982871" w14:textId="514E98E9" w:rsidR="00141A4C" w:rsidRDefault="008B1C21" w:rsidP="00557FCC">
      <w:pPr>
        <w:spacing w:after="0"/>
      </w:pPr>
      <w:r>
        <w:t>Email:</w:t>
      </w:r>
      <w:r w:rsidR="003C1A53">
        <w:t xml:space="preserve"> </w:t>
      </w:r>
      <w:r w:rsidR="005322CF">
        <w:t>s</w:t>
      </w:r>
      <w:r w:rsidR="001B0ED4">
        <w:t>aad.benaissa2000@gmail.com</w:t>
      </w:r>
    </w:p>
    <w:p w14:paraId="0A542CEE" w14:textId="77777777" w:rsidR="006270A9" w:rsidRDefault="004D569B" w:rsidP="00557FCC">
      <w:pPr>
        <w:pStyle w:val="Kop1"/>
        <w:spacing w:after="0"/>
      </w:pPr>
      <w:r>
        <w:t>Profiel</w:t>
      </w:r>
    </w:p>
    <w:p w14:paraId="58D56C80" w14:textId="5742956F" w:rsidR="00ED6CA2" w:rsidRPr="00507B07" w:rsidRDefault="004D569B" w:rsidP="00557FCC">
      <w:pPr>
        <w:spacing w:after="0"/>
      </w:pPr>
      <w:r w:rsidRPr="00507B07">
        <w:t>Ik ben een erg vriendelijke</w:t>
      </w:r>
      <w:r w:rsidR="00EA2305" w:rsidRPr="00507B07">
        <w:t>,</w:t>
      </w:r>
      <w:r w:rsidR="00EF05C7" w:rsidRPr="00507B07">
        <w:t xml:space="preserve"> behulpzame</w:t>
      </w:r>
      <w:r w:rsidR="00EA2305" w:rsidRPr="00507B07">
        <w:t xml:space="preserve"> en betrouwbare</w:t>
      </w:r>
      <w:r w:rsidRPr="00507B07">
        <w:t xml:space="preserve"> jongen die ook veel respect </w:t>
      </w:r>
      <w:r w:rsidR="00235F9B" w:rsidRPr="00507B07">
        <w:t>toont naar zijn collega’s</w:t>
      </w:r>
      <w:r w:rsidRPr="00507B07">
        <w:t>.</w:t>
      </w:r>
      <w:r w:rsidR="00ED6CA2" w:rsidRPr="00507B07">
        <w:t xml:space="preserve"> Ik ben </w:t>
      </w:r>
      <w:r w:rsidR="00FD62B5">
        <w:t>20</w:t>
      </w:r>
      <w:r w:rsidR="00ED6CA2" w:rsidRPr="00507B07">
        <w:t xml:space="preserve"> jaar en ben geboren </w:t>
      </w:r>
      <w:r w:rsidR="002E4173" w:rsidRPr="00507B07">
        <w:t>op</w:t>
      </w:r>
      <w:r w:rsidR="00ED6CA2" w:rsidRPr="00507B07">
        <w:t xml:space="preserve"> 30 augustus </w:t>
      </w:r>
      <w:r w:rsidR="00CD117E" w:rsidRPr="00507B07">
        <w:t xml:space="preserve">2000. </w:t>
      </w:r>
      <w:r w:rsidR="008379AE" w:rsidRPr="00507B07">
        <w:t xml:space="preserve">Ik ben geboren en getogen in Bilthoven en ben </w:t>
      </w:r>
      <w:r w:rsidR="008B1C21" w:rsidRPr="00507B07">
        <w:t>enig</w:t>
      </w:r>
      <w:r w:rsidR="008379AE" w:rsidRPr="00507B07">
        <w:t xml:space="preserve"> kind</w:t>
      </w:r>
      <w:r w:rsidR="00D81917" w:rsidRPr="00507B07">
        <w:t>.</w:t>
      </w:r>
    </w:p>
    <w:sdt>
      <w:sdtPr>
        <w:alias w:val="Opleiding:"/>
        <w:tag w:val="Opleiding:"/>
        <w:id w:val="807127995"/>
        <w:placeholder>
          <w:docPart w:val="396AB6BC39644C5F98485A3C2FAC373F"/>
        </w:placeholder>
        <w:temporary/>
        <w:showingPlcHdr/>
        <w15:appearance w15:val="hidden"/>
      </w:sdtPr>
      <w:sdtEndPr/>
      <w:sdtContent>
        <w:p w14:paraId="3BD5D85F" w14:textId="77777777" w:rsidR="006270A9" w:rsidRDefault="009D5933" w:rsidP="00557FCC">
          <w:pPr>
            <w:pStyle w:val="Kop1"/>
            <w:spacing w:after="0"/>
          </w:pPr>
          <w:r>
            <w:rPr>
              <w:lang w:bidi="nl-NL"/>
            </w:rPr>
            <w:t>Opleiding</w:t>
          </w:r>
        </w:p>
      </w:sdtContent>
    </w:sdt>
    <w:p w14:paraId="77A9F3B6" w14:textId="3A12A92F" w:rsidR="004F11E2" w:rsidRPr="00EC1D7F" w:rsidRDefault="004F11E2" w:rsidP="004F11E2">
      <w:pPr>
        <w:pStyle w:val="Kop2"/>
        <w:spacing w:after="0"/>
      </w:pPr>
      <w:bookmarkStart w:id="0" w:name="_Hlk7016938"/>
      <w:r>
        <w:t xml:space="preserve">04/01/2021 – </w:t>
      </w:r>
      <w:r w:rsidR="008B1C21">
        <w:t xml:space="preserve">HEDEN </w:t>
      </w:r>
      <w:r w:rsidR="008B1C21">
        <w:tab/>
      </w:r>
      <w:r w:rsidRPr="00EC1D7F">
        <w:t xml:space="preserve"> </w:t>
      </w:r>
      <w:r>
        <w:t>MBO UTRECHT</w:t>
      </w:r>
    </w:p>
    <w:p w14:paraId="704ED47C" w14:textId="736D94DE" w:rsidR="004F11E2" w:rsidRDefault="004F11E2" w:rsidP="00FD62B5">
      <w:pPr>
        <w:pStyle w:val="Lijstopsomteken"/>
        <w:numPr>
          <w:ilvl w:val="0"/>
          <w:numId w:val="26"/>
        </w:numPr>
        <w:spacing w:after="0"/>
      </w:pPr>
      <w:r>
        <w:rPr>
          <w:lang w:bidi="nl-NL"/>
        </w:rPr>
        <w:t xml:space="preserve">Hoofdvak: </w:t>
      </w:r>
      <w:r>
        <w:t>Software Developer (Niveau 4)</w:t>
      </w:r>
    </w:p>
    <w:p w14:paraId="2F054161" w14:textId="77777777" w:rsidR="004F11E2" w:rsidRDefault="004F11E2" w:rsidP="00FD62B5">
      <w:pPr>
        <w:pStyle w:val="Kop2"/>
        <w:spacing w:after="0"/>
      </w:pPr>
    </w:p>
    <w:p w14:paraId="792A1D37" w14:textId="0EE1F832" w:rsidR="00FD62B5" w:rsidRPr="00EC1D7F" w:rsidRDefault="00FD62B5" w:rsidP="00FD62B5">
      <w:pPr>
        <w:pStyle w:val="Kop2"/>
        <w:spacing w:after="0"/>
      </w:pPr>
      <w:r>
        <w:t xml:space="preserve">07/09/2020 – </w:t>
      </w:r>
      <w:r w:rsidR="004F11E2">
        <w:t>19/12/</w:t>
      </w:r>
      <w:r w:rsidR="008B1C21">
        <w:t>2020</w:t>
      </w:r>
      <w:r w:rsidR="008B1C21" w:rsidRPr="00EC1D7F">
        <w:t xml:space="preserve"> </w:t>
      </w:r>
      <w:r w:rsidR="008B1C21" w:rsidRPr="00EC1D7F">
        <w:tab/>
      </w:r>
      <w:r w:rsidRPr="00EC1D7F">
        <w:t xml:space="preserve"> </w:t>
      </w:r>
      <w:r>
        <w:t>ROC MID College Amersfoort</w:t>
      </w:r>
    </w:p>
    <w:p w14:paraId="0AEE48DA" w14:textId="01199B2C" w:rsidR="00FD62B5" w:rsidRDefault="00FD62B5" w:rsidP="00557FCC">
      <w:pPr>
        <w:pStyle w:val="Lijstopsomteken"/>
        <w:numPr>
          <w:ilvl w:val="0"/>
          <w:numId w:val="26"/>
        </w:numPr>
        <w:spacing w:after="0"/>
      </w:pPr>
      <w:r>
        <w:rPr>
          <w:lang w:bidi="nl-NL"/>
        </w:rPr>
        <w:t xml:space="preserve">Hoofdvak: </w:t>
      </w:r>
      <w:r>
        <w:t>Software Developer (Niveau 4)</w:t>
      </w:r>
    </w:p>
    <w:p w14:paraId="6CB21EBA" w14:textId="77777777" w:rsidR="00FD62B5" w:rsidRDefault="00FD62B5" w:rsidP="00557FCC">
      <w:pPr>
        <w:pStyle w:val="Kop2"/>
        <w:spacing w:after="0"/>
      </w:pPr>
    </w:p>
    <w:p w14:paraId="15DA8EBA" w14:textId="349BD99C" w:rsidR="00EC1D7F" w:rsidRPr="00EC1D7F" w:rsidRDefault="00E71856" w:rsidP="00557FCC">
      <w:pPr>
        <w:pStyle w:val="Kop2"/>
        <w:spacing w:after="0"/>
      </w:pPr>
      <w:r>
        <w:t>12/09/</w:t>
      </w:r>
      <w:r w:rsidRPr="00EC1D7F">
        <w:t>2018</w:t>
      </w:r>
      <w:r>
        <w:t xml:space="preserve"> – </w:t>
      </w:r>
      <w:r w:rsidR="00FD62B5">
        <w:t>09/07/</w:t>
      </w:r>
      <w:r w:rsidR="008B1C21">
        <w:t>2020</w:t>
      </w:r>
      <w:r w:rsidR="008B1C21" w:rsidRPr="00EC1D7F">
        <w:t xml:space="preserve"> </w:t>
      </w:r>
      <w:r w:rsidR="008B1C21" w:rsidRPr="00EC1D7F">
        <w:tab/>
      </w:r>
      <w:r w:rsidR="00EC1D7F" w:rsidRPr="00EC1D7F">
        <w:t xml:space="preserve"> </w:t>
      </w:r>
      <w:r w:rsidR="00EC1D7F">
        <w:t>ROC ICT College Nieuwgein</w:t>
      </w:r>
    </w:p>
    <w:bookmarkEnd w:id="0"/>
    <w:p w14:paraId="7CA243B8" w14:textId="05758D3D" w:rsidR="00EC1D7F" w:rsidRDefault="00EC1D7F" w:rsidP="00557FCC">
      <w:pPr>
        <w:pStyle w:val="Lijstopsomteken"/>
        <w:numPr>
          <w:ilvl w:val="0"/>
          <w:numId w:val="26"/>
        </w:numPr>
        <w:spacing w:after="0"/>
      </w:pPr>
      <w:r>
        <w:rPr>
          <w:lang w:bidi="nl-NL"/>
        </w:rPr>
        <w:t xml:space="preserve">Hoofdvak: </w:t>
      </w:r>
      <w:r>
        <w:t>Medewerker Beheer</w:t>
      </w:r>
      <w:r w:rsidR="00A22142">
        <w:t xml:space="preserve"> ICT</w:t>
      </w:r>
      <w:r w:rsidR="00D05A49">
        <w:t xml:space="preserve"> (Niveau 3)</w:t>
      </w:r>
    </w:p>
    <w:p w14:paraId="0E22913F" w14:textId="77777777" w:rsidR="00557FCC" w:rsidRPr="00EC1D7F" w:rsidRDefault="00557FCC" w:rsidP="000D2F30">
      <w:pPr>
        <w:pStyle w:val="Lijstopsomteken"/>
        <w:numPr>
          <w:ilvl w:val="0"/>
          <w:numId w:val="0"/>
        </w:numPr>
        <w:spacing w:after="0"/>
      </w:pPr>
    </w:p>
    <w:p w14:paraId="780CD4FD" w14:textId="31D6BDB3" w:rsidR="006270A9" w:rsidRDefault="00717061" w:rsidP="00557FCC">
      <w:pPr>
        <w:pStyle w:val="Kop2"/>
        <w:spacing w:after="0"/>
      </w:pPr>
      <w:r>
        <w:rPr>
          <w:lang w:bidi="nl-NL"/>
        </w:rPr>
        <w:t>01/08</w:t>
      </w:r>
      <w:r w:rsidR="00B36148">
        <w:rPr>
          <w:lang w:bidi="nl-NL"/>
        </w:rPr>
        <w:t>/2014</w:t>
      </w:r>
      <w:r w:rsidR="00AA1042">
        <w:rPr>
          <w:lang w:bidi="nl-NL"/>
        </w:rPr>
        <w:t xml:space="preserve"> - 04/</w:t>
      </w:r>
      <w:r w:rsidR="009637C6">
        <w:t>07</w:t>
      </w:r>
      <w:r w:rsidR="001F560E">
        <w:t>/</w:t>
      </w:r>
      <w:r w:rsidR="001B0ED4">
        <w:t>2018</w:t>
      </w:r>
      <w:r w:rsidR="006A0176">
        <w:tab/>
      </w:r>
      <w:r w:rsidR="001B0ED4">
        <w:t>C</w:t>
      </w:r>
      <w:r w:rsidR="00411A8E">
        <w:t>hristelijk College Zeist</w:t>
      </w:r>
      <w:r w:rsidR="004B6860">
        <w:t>, VMBO,</w:t>
      </w:r>
      <w:r w:rsidR="001C0EFF">
        <w:t xml:space="preserve"> </w:t>
      </w:r>
      <w:r w:rsidR="00EC1D7F">
        <w:t>techniek &amp; zorg</w:t>
      </w:r>
    </w:p>
    <w:p w14:paraId="1F53E486" w14:textId="1D43FD15" w:rsidR="006270A9" w:rsidRDefault="009D5933" w:rsidP="00557FCC">
      <w:pPr>
        <w:pStyle w:val="Lijstopsomteken"/>
        <w:numPr>
          <w:ilvl w:val="0"/>
          <w:numId w:val="25"/>
        </w:numPr>
        <w:spacing w:after="0"/>
      </w:pPr>
      <w:r>
        <w:rPr>
          <w:lang w:bidi="nl-NL"/>
        </w:rPr>
        <w:t xml:space="preserve">Hoofdvak: </w:t>
      </w:r>
      <w:r w:rsidR="008B1C21">
        <w:rPr>
          <w:lang w:bidi="nl-NL"/>
        </w:rPr>
        <w:t>Kader;</w:t>
      </w:r>
      <w:r w:rsidR="007F23C4">
        <w:rPr>
          <w:lang w:bidi="nl-NL"/>
        </w:rPr>
        <w:t xml:space="preserve"> </w:t>
      </w:r>
      <w:r w:rsidR="001B0ED4">
        <w:t>Zorg</w:t>
      </w:r>
      <w:r w:rsidR="00495E43">
        <w:t>,</w:t>
      </w:r>
    </w:p>
    <w:p w14:paraId="7072B0D5" w14:textId="048F3875" w:rsidR="006270A9" w:rsidRDefault="009D5933" w:rsidP="00557FCC">
      <w:pPr>
        <w:pStyle w:val="Lijstopsomteken"/>
        <w:numPr>
          <w:ilvl w:val="0"/>
          <w:numId w:val="25"/>
        </w:numPr>
        <w:spacing w:after="0"/>
      </w:pPr>
      <w:r>
        <w:rPr>
          <w:lang w:bidi="nl-NL"/>
        </w:rPr>
        <w:t xml:space="preserve">Bijvak: </w:t>
      </w:r>
      <w:r w:rsidR="001B0ED4">
        <w:t>Wiskunde</w:t>
      </w:r>
    </w:p>
    <w:p w14:paraId="6ADCDA40" w14:textId="77777777" w:rsidR="004D569B" w:rsidRDefault="004D569B" w:rsidP="00557FCC">
      <w:pPr>
        <w:spacing w:after="0"/>
      </w:pPr>
    </w:p>
    <w:sdt>
      <w:sdt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alias w:val="Werkervaring:"/>
        <w:tag w:val="Werkervaring:"/>
        <w:id w:val="171684534"/>
        <w:placeholder>
          <w:docPart w:val="BAA06442FE2E4DE086DC6223FDF5AC7A"/>
        </w:placeholder>
        <w:temporary/>
        <w:showingPlcHdr/>
        <w15:appearance w15:val="hidden"/>
      </w:sdtPr>
      <w:sdtEndPr/>
      <w:sdtContent>
        <w:p w14:paraId="35ADC02A" w14:textId="77777777" w:rsidR="004D569B" w:rsidRPr="004D569B" w:rsidRDefault="004D569B" w:rsidP="00557FCC">
          <w:pPr>
            <w:keepNext/>
            <w:keepLines/>
            <w:spacing w:before="320" w:after="0"/>
            <w:contextualSpacing/>
            <w:outlineLvl w:val="0"/>
            <w:rPr>
              <w:rFonts w:asciiTheme="majorHAnsi" w:eastAsiaTheme="majorEastAsia" w:hAnsiTheme="majorHAnsi" w:cstheme="majorBidi"/>
              <w:b/>
              <w:color w:val="2A7B88" w:themeColor="accent1" w:themeShade="BF"/>
              <w:sz w:val="28"/>
              <w:szCs w:val="32"/>
            </w:rPr>
          </w:pPr>
          <w:r w:rsidRPr="004D569B">
            <w:rPr>
              <w:rFonts w:asciiTheme="majorHAnsi" w:eastAsiaTheme="majorEastAsia" w:hAnsiTheme="majorHAnsi" w:cstheme="majorBidi"/>
              <w:b/>
              <w:color w:val="2A7B88" w:themeColor="accent1" w:themeShade="BF"/>
              <w:sz w:val="28"/>
              <w:szCs w:val="32"/>
              <w:lang w:bidi="nl-NL"/>
            </w:rPr>
            <w:t>Werkervaring</w:t>
          </w:r>
        </w:p>
      </w:sdtContent>
    </w:sdt>
    <w:p w14:paraId="65B1C8EC" w14:textId="329268D9" w:rsidR="004D569B" w:rsidRPr="004D569B" w:rsidRDefault="00887E47" w:rsidP="00557FCC">
      <w:pPr>
        <w:keepNext/>
        <w:keepLines/>
        <w:spacing w:before="60"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nl-NL"/>
        </w:rPr>
        <w:t>16/10/</w:t>
      </w:r>
      <w:r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2017 </w:t>
      </w:r>
      <w:r w:rsidR="00E6692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–</w:t>
      </w:r>
      <w:r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heden</w:t>
      </w:r>
      <w:r w:rsidR="00E6692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  <w:r w:rsidR="008B1C21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WINKELMEDEWERKER:</w:t>
      </w:r>
      <w:r w:rsidR="00E6692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nl-NL"/>
        </w:rPr>
        <w:t xml:space="preserve"> </w:t>
      </w:r>
      <w:r w:rsidR="004D569B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action</w:t>
      </w:r>
    </w:p>
    <w:p w14:paraId="70A03E93" w14:textId="77777777" w:rsidR="000B340D" w:rsidRDefault="00146B83" w:rsidP="001940AA">
      <w:pPr>
        <w:pStyle w:val="Tekstopmerking"/>
        <w:spacing w:after="0"/>
        <w:ind w:left="720"/>
      </w:pPr>
      <w:r>
        <w:t xml:space="preserve">Geleerde vaardigheden: </w:t>
      </w:r>
    </w:p>
    <w:p w14:paraId="086472AF" w14:textId="5A9A232E" w:rsidR="007F34F4" w:rsidRDefault="001940AA" w:rsidP="00E86CE0">
      <w:pPr>
        <w:pStyle w:val="Tekstopmerking"/>
        <w:numPr>
          <w:ilvl w:val="0"/>
          <w:numId w:val="24"/>
        </w:numPr>
        <w:spacing w:after="0"/>
      </w:pPr>
      <w:r>
        <w:t>Productiewerk</w:t>
      </w:r>
    </w:p>
    <w:p w14:paraId="5D1A1883" w14:textId="77777777" w:rsidR="000B340D" w:rsidRPr="004D569B" w:rsidRDefault="000B340D" w:rsidP="001940AA">
      <w:pPr>
        <w:pStyle w:val="Tekstopmerking"/>
        <w:spacing w:after="0"/>
      </w:pPr>
    </w:p>
    <w:p w14:paraId="77E05B9C" w14:textId="55EBD5B1" w:rsidR="004D569B" w:rsidRPr="004D569B" w:rsidRDefault="00E6692D" w:rsidP="00557FCC">
      <w:pPr>
        <w:keepNext/>
        <w:keepLines/>
        <w:spacing w:before="60"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nl-NL"/>
        </w:rPr>
        <w:t>4/</w:t>
      </w:r>
      <w:r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2016 – 6/2016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ab/>
      </w:r>
      <w:r w:rsidR="008B1C21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VULPLOEG:</w:t>
      </w:r>
      <w:r w:rsidR="004D569B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nl-NL"/>
        </w:rPr>
        <w:t> </w:t>
      </w:r>
      <w:r w:rsidR="004D569B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hoogvliet</w:t>
      </w:r>
      <w:r w:rsidR="004D569B" w:rsidRPr="004D569B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bidi="nl-NL"/>
        </w:rPr>
        <w:t> </w:t>
      </w:r>
    </w:p>
    <w:p w14:paraId="33380D1F" w14:textId="4484E9C5" w:rsidR="0011619F" w:rsidRDefault="0011619F" w:rsidP="000B340D">
      <w:pPr>
        <w:pStyle w:val="Lijstalinea"/>
        <w:spacing w:after="0" w:line="288" w:lineRule="auto"/>
      </w:pPr>
      <w:r>
        <w:t>Geleerde vaardigheden:</w:t>
      </w:r>
    </w:p>
    <w:p w14:paraId="3A0912B8" w14:textId="057DB1B6" w:rsidR="0011619F" w:rsidRPr="004D569B" w:rsidRDefault="000B340D" w:rsidP="0011619F">
      <w:pPr>
        <w:pStyle w:val="Lijstalinea"/>
        <w:numPr>
          <w:ilvl w:val="0"/>
          <w:numId w:val="24"/>
        </w:numPr>
        <w:tabs>
          <w:tab w:val="num" w:pos="216"/>
        </w:tabs>
        <w:spacing w:after="0" w:line="288" w:lineRule="auto"/>
      </w:pPr>
      <w:r>
        <w:t>Productiewerk</w:t>
      </w:r>
    </w:p>
    <w:sdt>
      <w:sdtPr>
        <w:alias w:val="Vaardigheden en talenten:"/>
        <w:tag w:val="Vaardigheden en talenten:"/>
        <w:id w:val="458624136"/>
        <w:placeholder>
          <w:docPart w:val="D26E76D59D644B919D2EF75593B27D84"/>
        </w:placeholder>
        <w:temporary/>
        <w:showingPlcHdr/>
        <w15:appearance w15:val="hidden"/>
      </w:sdtPr>
      <w:sdtEndPr/>
      <w:sdtContent>
        <w:p w14:paraId="0523F451" w14:textId="77777777" w:rsidR="006270A9" w:rsidRDefault="009D5933" w:rsidP="00557FCC">
          <w:pPr>
            <w:pStyle w:val="Kop1"/>
            <w:spacing w:after="0"/>
          </w:pPr>
          <w:r>
            <w:rPr>
              <w:lang w:bidi="nl-NL"/>
            </w:rPr>
            <w:t>Vaardigheden en talenten</w:t>
          </w:r>
        </w:p>
      </w:sdtContent>
    </w:sdt>
    <w:p w14:paraId="2B72BE52" w14:textId="779E456E" w:rsidR="00BE62FF" w:rsidRPr="00557FCC" w:rsidRDefault="00F10C26" w:rsidP="00BE62FF">
      <w:pPr>
        <w:keepNext/>
        <w:keepLines/>
        <w:spacing w:before="60"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bookmarkStart w:id="1" w:name="_Hlk9946740"/>
      <w:bookmarkStart w:id="2" w:name="_Hlk7369573"/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Klantvriendelijk</w:t>
      </w:r>
    </w:p>
    <w:p w14:paraId="7C06D5EC" w14:textId="77777777" w:rsidR="006A0176" w:rsidRDefault="00814567" w:rsidP="00557FCC">
      <w:pPr>
        <w:pStyle w:val="Lijstopsomteken"/>
        <w:numPr>
          <w:ilvl w:val="0"/>
          <w:numId w:val="24"/>
        </w:numPr>
        <w:spacing w:after="0"/>
      </w:pPr>
      <w:r>
        <w:t xml:space="preserve">Ik probeer altijd mijn best te doen om me zo goed mogelijk in de klant in te leven en te </w:t>
      </w:r>
    </w:p>
    <w:p w14:paraId="70DFC1EC" w14:textId="313FC86C" w:rsidR="00BE62FF" w:rsidRDefault="00814567" w:rsidP="006A0176">
      <w:pPr>
        <w:pStyle w:val="Lijstopsomteken"/>
        <w:numPr>
          <w:ilvl w:val="0"/>
          <w:numId w:val="0"/>
        </w:numPr>
        <w:spacing w:after="0"/>
        <w:ind w:left="720"/>
      </w:pPr>
      <w:r>
        <w:t>begrijpen wat hij bedoelt</w:t>
      </w:r>
      <w:bookmarkEnd w:id="1"/>
      <w:r w:rsidR="00732748">
        <w:t>. En daarmee dus zo goed mogelijk probeer te helpen.</w:t>
      </w:r>
    </w:p>
    <w:p w14:paraId="21305127" w14:textId="77777777" w:rsidR="003C19CE" w:rsidRDefault="003C19CE" w:rsidP="003C19CE">
      <w:pPr>
        <w:pStyle w:val="Lijstopsomteken"/>
        <w:numPr>
          <w:ilvl w:val="0"/>
          <w:numId w:val="0"/>
        </w:numPr>
        <w:spacing w:after="0"/>
        <w:ind w:left="720"/>
      </w:pPr>
    </w:p>
    <w:p w14:paraId="4F606E2A" w14:textId="1138DCE9" w:rsidR="006270A9" w:rsidRDefault="006F4E60" w:rsidP="00557FCC">
      <w:pPr>
        <w:pStyle w:val="Kop2"/>
        <w:spacing w:after="0"/>
      </w:pPr>
      <w:r>
        <w:t>Prettige omgang met collega’s</w:t>
      </w:r>
    </w:p>
    <w:bookmarkEnd w:id="2"/>
    <w:p w14:paraId="47A585E1" w14:textId="4E1D6824" w:rsidR="00C956C9" w:rsidRDefault="00E31188" w:rsidP="00C956C9">
      <w:pPr>
        <w:pStyle w:val="Lijstopsomteken"/>
        <w:numPr>
          <w:ilvl w:val="0"/>
          <w:numId w:val="24"/>
        </w:numPr>
        <w:spacing w:after="0"/>
      </w:pPr>
      <w:r>
        <w:t xml:space="preserve">Ik </w:t>
      </w:r>
      <w:r w:rsidR="009D6E47">
        <w:t xml:space="preserve">ben zo’n type jongen die het altijd leuk wilt hebben met zijn collega’s en </w:t>
      </w:r>
      <w:r w:rsidR="00DE62D3">
        <w:t>beetje lachen niet erg vind</w:t>
      </w:r>
      <w:r w:rsidR="004D6702">
        <w:t>, dus daardoor humor</w:t>
      </w:r>
      <w:r w:rsidR="00FD62B5">
        <w:t>/gezelligheid</w:t>
      </w:r>
      <w:r w:rsidR="004D6702">
        <w:t xml:space="preserve"> </w:t>
      </w:r>
      <w:r w:rsidR="00C92C69">
        <w:t xml:space="preserve">erg belangrijk vind op </w:t>
      </w:r>
      <w:r w:rsidR="00C411B9">
        <w:t>de werkvloer</w:t>
      </w:r>
      <w:r w:rsidR="00C92C69">
        <w:t>.</w:t>
      </w:r>
    </w:p>
    <w:p w14:paraId="59DFB608" w14:textId="7657335C" w:rsidR="00A76BF1" w:rsidRDefault="00A76BF1" w:rsidP="00A76BF1">
      <w:pPr>
        <w:pStyle w:val="Lijstopsomteken"/>
        <w:numPr>
          <w:ilvl w:val="0"/>
          <w:numId w:val="0"/>
        </w:numPr>
        <w:spacing w:after="0"/>
        <w:ind w:left="216" w:hanging="216"/>
      </w:pPr>
    </w:p>
    <w:p w14:paraId="69A6EC6F" w14:textId="6AACF73A" w:rsidR="00A76BF1" w:rsidRPr="00557FCC" w:rsidRDefault="00A76BF1" w:rsidP="00A76BF1">
      <w:pPr>
        <w:keepNext/>
        <w:keepLines/>
        <w:spacing w:before="60"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Doorzettingsvermogen</w:t>
      </w:r>
    </w:p>
    <w:p w14:paraId="43C93E28" w14:textId="4831512D" w:rsidR="00A76BF1" w:rsidRDefault="009937E3" w:rsidP="00A76BF1">
      <w:pPr>
        <w:pStyle w:val="Lijstopsomteken"/>
        <w:numPr>
          <w:ilvl w:val="0"/>
          <w:numId w:val="24"/>
        </w:numPr>
        <w:spacing w:after="0"/>
      </w:pPr>
      <w:r>
        <w:t>Blijven doorzetten totdat iets klaar is (binnen een bepaalde tijd)</w:t>
      </w:r>
      <w:r w:rsidR="0092523A">
        <w:t xml:space="preserve"> vind ik erg belangrijk en is iets waar ik veel </w:t>
      </w:r>
      <w:r w:rsidR="00AF16F0">
        <w:t xml:space="preserve">aan probeer te werken. </w:t>
      </w:r>
    </w:p>
    <w:p w14:paraId="0A5A4431" w14:textId="2B836F77" w:rsidR="00A76BF1" w:rsidRDefault="00A76BF1" w:rsidP="00A76BF1">
      <w:pPr>
        <w:pStyle w:val="Lijstopsomteken"/>
        <w:numPr>
          <w:ilvl w:val="0"/>
          <w:numId w:val="0"/>
        </w:numPr>
        <w:spacing w:after="0"/>
        <w:ind w:left="216" w:hanging="216"/>
      </w:pPr>
    </w:p>
    <w:p w14:paraId="044C2122" w14:textId="6DFD904B" w:rsidR="002964E7" w:rsidRPr="00557FCC" w:rsidRDefault="002964E7" w:rsidP="002964E7">
      <w:pPr>
        <w:keepNext/>
        <w:keepLines/>
        <w:spacing w:before="60"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lastRenderedPageBreak/>
        <w:t>Engelse taal</w:t>
      </w:r>
    </w:p>
    <w:p w14:paraId="6C57EDD6" w14:textId="2D1FF4EA" w:rsidR="002964E7" w:rsidRDefault="002964E7" w:rsidP="00E36F4F">
      <w:pPr>
        <w:pStyle w:val="Lijstopsomteken"/>
        <w:numPr>
          <w:ilvl w:val="0"/>
          <w:numId w:val="24"/>
        </w:numPr>
        <w:spacing w:after="0"/>
      </w:pPr>
      <w:r>
        <w:t>Ik vind Engel</w:t>
      </w:r>
      <w:r w:rsidR="00E23123">
        <w:t xml:space="preserve">s een </w:t>
      </w:r>
      <w:r w:rsidR="008B1C21">
        <w:t xml:space="preserve">zeer </w:t>
      </w:r>
      <w:r w:rsidR="00E23123">
        <w:t xml:space="preserve">leuke taal </w:t>
      </w:r>
      <w:r w:rsidR="00FB4DE3">
        <w:t xml:space="preserve">en </w:t>
      </w:r>
      <w:r w:rsidR="00EF61B6">
        <w:t xml:space="preserve">probeer dit </w:t>
      </w:r>
      <w:r w:rsidR="00A6404D">
        <w:t>re</w:t>
      </w:r>
      <w:r w:rsidR="004D6702">
        <w:t xml:space="preserve">gelmatig </w:t>
      </w:r>
      <w:r w:rsidR="00EF61B6">
        <w:t xml:space="preserve">te gebruiken </w:t>
      </w:r>
      <w:r w:rsidR="004D6702">
        <w:t>in mijn privéleven</w:t>
      </w:r>
      <w:r w:rsidR="00FD62B5">
        <w:t xml:space="preserve"> als tijdens mijn werk zo nodig</w:t>
      </w:r>
      <w:r w:rsidR="004D6702">
        <w:t>.</w:t>
      </w:r>
    </w:p>
    <w:sectPr w:rsidR="002964E7" w:rsidSect="006A0176">
      <w:footerReference w:type="default" r:id="rId8"/>
      <w:pgSz w:w="11907" w:h="16839" w:code="9"/>
      <w:pgMar w:top="1008" w:right="99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0562" w14:textId="77777777" w:rsidR="00247653" w:rsidRDefault="00247653">
      <w:pPr>
        <w:spacing w:after="0"/>
      </w:pPr>
      <w:r>
        <w:separator/>
      </w:r>
    </w:p>
  </w:endnote>
  <w:endnote w:type="continuationSeparator" w:id="0">
    <w:p w14:paraId="280DB1D6" w14:textId="77777777" w:rsidR="00247653" w:rsidRDefault="002476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2EF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DFF3" w14:textId="77777777" w:rsidR="00247653" w:rsidRDefault="00247653">
      <w:pPr>
        <w:spacing w:after="0"/>
      </w:pPr>
      <w:r>
        <w:separator/>
      </w:r>
    </w:p>
  </w:footnote>
  <w:footnote w:type="continuationSeparator" w:id="0">
    <w:p w14:paraId="5887CAA5" w14:textId="77777777" w:rsidR="00247653" w:rsidRDefault="002476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B2AB4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BF643C"/>
    <w:multiLevelType w:val="hybridMultilevel"/>
    <w:tmpl w:val="F5740A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01426A"/>
    <w:multiLevelType w:val="hybridMultilevel"/>
    <w:tmpl w:val="67D0F0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DD81B6F"/>
    <w:multiLevelType w:val="hybridMultilevel"/>
    <w:tmpl w:val="B52CD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22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D4"/>
    <w:rsid w:val="000202F6"/>
    <w:rsid w:val="00023F21"/>
    <w:rsid w:val="000507D2"/>
    <w:rsid w:val="00055C4C"/>
    <w:rsid w:val="00062D1E"/>
    <w:rsid w:val="000A4F59"/>
    <w:rsid w:val="000B072D"/>
    <w:rsid w:val="000B340D"/>
    <w:rsid w:val="000C75E5"/>
    <w:rsid w:val="000D2F30"/>
    <w:rsid w:val="000D7DAD"/>
    <w:rsid w:val="000E0F57"/>
    <w:rsid w:val="000F0CE4"/>
    <w:rsid w:val="000F69F7"/>
    <w:rsid w:val="0011619F"/>
    <w:rsid w:val="00140095"/>
    <w:rsid w:val="00141A4C"/>
    <w:rsid w:val="00146B83"/>
    <w:rsid w:val="001710DE"/>
    <w:rsid w:val="00171924"/>
    <w:rsid w:val="00181346"/>
    <w:rsid w:val="001931BE"/>
    <w:rsid w:val="001940AA"/>
    <w:rsid w:val="001B0ED4"/>
    <w:rsid w:val="001B29CF"/>
    <w:rsid w:val="001B5925"/>
    <w:rsid w:val="001C0EFF"/>
    <w:rsid w:val="001C3A70"/>
    <w:rsid w:val="001F560E"/>
    <w:rsid w:val="00202772"/>
    <w:rsid w:val="002206D6"/>
    <w:rsid w:val="00235F9B"/>
    <w:rsid w:val="00242443"/>
    <w:rsid w:val="00247653"/>
    <w:rsid w:val="00256E43"/>
    <w:rsid w:val="0028220F"/>
    <w:rsid w:val="0028337F"/>
    <w:rsid w:val="002964E7"/>
    <w:rsid w:val="002E361B"/>
    <w:rsid w:val="002E4173"/>
    <w:rsid w:val="0032392B"/>
    <w:rsid w:val="0035147B"/>
    <w:rsid w:val="00356C14"/>
    <w:rsid w:val="003C19CE"/>
    <w:rsid w:val="003C1A53"/>
    <w:rsid w:val="003D1EB5"/>
    <w:rsid w:val="003E67EC"/>
    <w:rsid w:val="00411A8E"/>
    <w:rsid w:val="00412369"/>
    <w:rsid w:val="00433F29"/>
    <w:rsid w:val="00443928"/>
    <w:rsid w:val="004460D1"/>
    <w:rsid w:val="00493DE7"/>
    <w:rsid w:val="00495E43"/>
    <w:rsid w:val="004A257F"/>
    <w:rsid w:val="004B6860"/>
    <w:rsid w:val="004C4C94"/>
    <w:rsid w:val="004C4D6E"/>
    <w:rsid w:val="004D2E74"/>
    <w:rsid w:val="004D569B"/>
    <w:rsid w:val="004D6702"/>
    <w:rsid w:val="004E0A9C"/>
    <w:rsid w:val="004E1413"/>
    <w:rsid w:val="004F0793"/>
    <w:rsid w:val="004F11E2"/>
    <w:rsid w:val="004F5CFD"/>
    <w:rsid w:val="0050098C"/>
    <w:rsid w:val="00507B07"/>
    <w:rsid w:val="005322CF"/>
    <w:rsid w:val="005574CA"/>
    <w:rsid w:val="00557FCC"/>
    <w:rsid w:val="005751F9"/>
    <w:rsid w:val="005A1791"/>
    <w:rsid w:val="005B3A70"/>
    <w:rsid w:val="005C77B0"/>
    <w:rsid w:val="005E38E5"/>
    <w:rsid w:val="006126FA"/>
    <w:rsid w:val="00617B26"/>
    <w:rsid w:val="006270A9"/>
    <w:rsid w:val="006700D2"/>
    <w:rsid w:val="00675956"/>
    <w:rsid w:val="00681034"/>
    <w:rsid w:val="006941BB"/>
    <w:rsid w:val="006A0176"/>
    <w:rsid w:val="006D7EFC"/>
    <w:rsid w:val="006F4E60"/>
    <w:rsid w:val="00706D66"/>
    <w:rsid w:val="00707187"/>
    <w:rsid w:val="00711A55"/>
    <w:rsid w:val="00717061"/>
    <w:rsid w:val="00732748"/>
    <w:rsid w:val="007574BC"/>
    <w:rsid w:val="00795902"/>
    <w:rsid w:val="0079696D"/>
    <w:rsid w:val="007C44F8"/>
    <w:rsid w:val="007F23C4"/>
    <w:rsid w:val="007F34F4"/>
    <w:rsid w:val="007F4017"/>
    <w:rsid w:val="00814567"/>
    <w:rsid w:val="00816216"/>
    <w:rsid w:val="00831151"/>
    <w:rsid w:val="008347FB"/>
    <w:rsid w:val="008379AE"/>
    <w:rsid w:val="00843EE8"/>
    <w:rsid w:val="0084408C"/>
    <w:rsid w:val="0087734B"/>
    <w:rsid w:val="00887E47"/>
    <w:rsid w:val="008A64E9"/>
    <w:rsid w:val="008B1C21"/>
    <w:rsid w:val="008B3868"/>
    <w:rsid w:val="008B58F9"/>
    <w:rsid w:val="008C44C0"/>
    <w:rsid w:val="008E3932"/>
    <w:rsid w:val="009015F8"/>
    <w:rsid w:val="0092523A"/>
    <w:rsid w:val="00926805"/>
    <w:rsid w:val="00945BC4"/>
    <w:rsid w:val="009637C6"/>
    <w:rsid w:val="009863FE"/>
    <w:rsid w:val="009937E3"/>
    <w:rsid w:val="009A2253"/>
    <w:rsid w:val="009B161E"/>
    <w:rsid w:val="009D5933"/>
    <w:rsid w:val="009D6E47"/>
    <w:rsid w:val="009E15A5"/>
    <w:rsid w:val="00A22142"/>
    <w:rsid w:val="00A6404D"/>
    <w:rsid w:val="00A76BF1"/>
    <w:rsid w:val="00A965B8"/>
    <w:rsid w:val="00AA1042"/>
    <w:rsid w:val="00AA6EBA"/>
    <w:rsid w:val="00AD7F93"/>
    <w:rsid w:val="00AE08EE"/>
    <w:rsid w:val="00AF1105"/>
    <w:rsid w:val="00AF16F0"/>
    <w:rsid w:val="00B05794"/>
    <w:rsid w:val="00B36148"/>
    <w:rsid w:val="00B5308B"/>
    <w:rsid w:val="00B8112A"/>
    <w:rsid w:val="00B94C80"/>
    <w:rsid w:val="00BD768D"/>
    <w:rsid w:val="00BE62FF"/>
    <w:rsid w:val="00BE7220"/>
    <w:rsid w:val="00C411B9"/>
    <w:rsid w:val="00C57DA9"/>
    <w:rsid w:val="00C61F8E"/>
    <w:rsid w:val="00C92C69"/>
    <w:rsid w:val="00C956C9"/>
    <w:rsid w:val="00CD117E"/>
    <w:rsid w:val="00CF71B2"/>
    <w:rsid w:val="00D05A49"/>
    <w:rsid w:val="00D24899"/>
    <w:rsid w:val="00D6061D"/>
    <w:rsid w:val="00D70861"/>
    <w:rsid w:val="00D81917"/>
    <w:rsid w:val="00DC4D62"/>
    <w:rsid w:val="00DE62D3"/>
    <w:rsid w:val="00E23123"/>
    <w:rsid w:val="00E31188"/>
    <w:rsid w:val="00E36F4F"/>
    <w:rsid w:val="00E3744E"/>
    <w:rsid w:val="00E40DCC"/>
    <w:rsid w:val="00E6692D"/>
    <w:rsid w:val="00E71856"/>
    <w:rsid w:val="00E77925"/>
    <w:rsid w:val="00E83E4B"/>
    <w:rsid w:val="00E86CE0"/>
    <w:rsid w:val="00E9774D"/>
    <w:rsid w:val="00EA2305"/>
    <w:rsid w:val="00EC1D7F"/>
    <w:rsid w:val="00ED1A49"/>
    <w:rsid w:val="00ED6CA2"/>
    <w:rsid w:val="00EF05C7"/>
    <w:rsid w:val="00EF61B6"/>
    <w:rsid w:val="00F00BFC"/>
    <w:rsid w:val="00F1095B"/>
    <w:rsid w:val="00F10C26"/>
    <w:rsid w:val="00F369F1"/>
    <w:rsid w:val="00F82D28"/>
    <w:rsid w:val="00F90ED3"/>
    <w:rsid w:val="00FB4DE3"/>
    <w:rsid w:val="00FD62B5"/>
    <w:rsid w:val="00FE263F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F70A3"/>
  <w15:chartTrackingRefBased/>
  <w15:docId w15:val="{C82EEC89-6D2F-4B54-B669-6BCF4302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6BF1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paragraph" w:styleId="Lijstalinea">
    <w:name w:val="List Paragraph"/>
    <w:basedOn w:val="Standaard"/>
    <w:uiPriority w:val="34"/>
    <w:unhideWhenUsed/>
    <w:qFormat/>
    <w:rsid w:val="004D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b\AppData\Roaming\Microsoft\Templates\Cv%20(k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6AB6BC39644C5F98485A3C2FAC373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AFF887-EF01-4846-9AC1-13DB57DF8BB9}"/>
      </w:docPartPr>
      <w:docPartBody>
        <w:p w:rsidR="00B92386" w:rsidRDefault="006D385D">
          <w:pPr>
            <w:pStyle w:val="396AB6BC39644C5F98485A3C2FAC373F"/>
          </w:pPr>
          <w:r>
            <w:rPr>
              <w:lang w:bidi="nl-NL"/>
            </w:rPr>
            <w:t>Onderwijs</w:t>
          </w:r>
        </w:p>
      </w:docPartBody>
    </w:docPart>
    <w:docPart>
      <w:docPartPr>
        <w:name w:val="D26E76D59D644B919D2EF75593B27D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DCEF3C-B98B-41B3-B389-BDFC64C52EA1}"/>
      </w:docPartPr>
      <w:docPartBody>
        <w:p w:rsidR="00B92386" w:rsidRDefault="006D385D">
          <w:pPr>
            <w:pStyle w:val="D26E76D59D644B919D2EF75593B27D84"/>
          </w:pPr>
          <w:r>
            <w:rPr>
              <w:lang w:bidi="nl-NL"/>
            </w:rPr>
            <w:t>Vaardigheden en talenten</w:t>
          </w:r>
        </w:p>
      </w:docPartBody>
    </w:docPart>
    <w:docPart>
      <w:docPartPr>
        <w:name w:val="BAA06442FE2E4DE086DC6223FDF5A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98BDBD-992F-4F0C-95E2-BBD41FBD35A5}"/>
      </w:docPartPr>
      <w:docPartBody>
        <w:p w:rsidR="00B92386" w:rsidRDefault="006D385D" w:rsidP="006D385D">
          <w:pPr>
            <w:pStyle w:val="BAA06442FE2E4DE086DC6223FDF5AC7A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D"/>
    <w:rsid w:val="000835DA"/>
    <w:rsid w:val="00475B93"/>
    <w:rsid w:val="00493003"/>
    <w:rsid w:val="004937DB"/>
    <w:rsid w:val="004B5836"/>
    <w:rsid w:val="006B3F5E"/>
    <w:rsid w:val="006D385D"/>
    <w:rsid w:val="006E0F84"/>
    <w:rsid w:val="00932CDF"/>
    <w:rsid w:val="009928B8"/>
    <w:rsid w:val="00A81AFD"/>
    <w:rsid w:val="00B248B7"/>
    <w:rsid w:val="00B92386"/>
    <w:rsid w:val="00D04A64"/>
    <w:rsid w:val="00D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6AB6BC39644C5F98485A3C2FAC373F">
    <w:name w:val="396AB6BC39644C5F98485A3C2FAC373F"/>
  </w:style>
  <w:style w:type="paragraph" w:customStyle="1" w:styleId="D26E76D59D644B919D2EF75593B27D84">
    <w:name w:val="D26E76D59D644B919D2EF75593B27D84"/>
  </w:style>
  <w:style w:type="paragraph" w:customStyle="1" w:styleId="BAA06442FE2E4DE086DC6223FDF5AC7A">
    <w:name w:val="BAA06442FE2E4DE086DC6223FDF5AC7A"/>
    <w:rsid w:val="006D3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FE6E-A447-497C-A3E5-CFAAAA3A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saadb</dc:creator>
  <cp:keywords/>
  <cp:lastModifiedBy>Saad B.</cp:lastModifiedBy>
  <cp:revision>3</cp:revision>
  <dcterms:created xsi:type="dcterms:W3CDTF">2021-07-31T17:39:00Z</dcterms:created>
  <dcterms:modified xsi:type="dcterms:W3CDTF">2021-07-31T17:40:00Z</dcterms:modified>
  <cp:version/>
</cp:coreProperties>
</file>